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F1F" w:rsidRDefault="007A2F1F" w:rsidP="00716F7B">
      <w:pPr>
        <w:ind w:left="4248"/>
        <w:rPr>
          <w:rFonts w:ascii="Times New Roman" w:hAnsi="Times New Roman"/>
          <w:b/>
          <w:sz w:val="28"/>
          <w:szCs w:val="28"/>
        </w:rPr>
      </w:pPr>
      <w:r w:rsidRPr="00716F7B">
        <w:rPr>
          <w:rFonts w:ascii="Times New Roman" w:hAnsi="Times New Roman"/>
          <w:b/>
          <w:sz w:val="28"/>
          <w:szCs w:val="28"/>
        </w:rPr>
        <w:t>Тест по</w:t>
      </w:r>
      <w:r w:rsidRPr="0007426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информатике </w:t>
      </w:r>
      <w:r w:rsidRPr="00716F7B">
        <w:rPr>
          <w:rFonts w:ascii="Times New Roman" w:hAnsi="Times New Roman"/>
          <w:b/>
          <w:sz w:val="28"/>
          <w:szCs w:val="28"/>
        </w:rPr>
        <w:t xml:space="preserve"> </w:t>
      </w:r>
    </w:p>
    <w:p w:rsidR="007A2F1F" w:rsidRPr="00716F7B" w:rsidRDefault="007A2F1F" w:rsidP="00716F7B">
      <w:pPr>
        <w:ind w:left="4248"/>
        <w:rPr>
          <w:rFonts w:ascii="Times New Roman" w:hAnsi="Times New Roman"/>
          <w:b/>
          <w:sz w:val="28"/>
          <w:szCs w:val="28"/>
        </w:rPr>
      </w:pPr>
      <w:r w:rsidRPr="00716F7B">
        <w:rPr>
          <w:rFonts w:ascii="Times New Roman" w:hAnsi="Times New Roman"/>
          <w:b/>
          <w:sz w:val="28"/>
          <w:szCs w:val="28"/>
        </w:rPr>
        <w:t xml:space="preserve">«Текстовый редактор </w:t>
      </w:r>
      <w:r w:rsidRPr="00716F7B">
        <w:rPr>
          <w:rFonts w:ascii="Times New Roman" w:hAnsi="Times New Roman"/>
          <w:b/>
          <w:sz w:val="28"/>
          <w:szCs w:val="28"/>
          <w:lang w:val="en-US"/>
        </w:rPr>
        <w:t>MS</w:t>
      </w:r>
      <w:r w:rsidRPr="00716F7B">
        <w:rPr>
          <w:rFonts w:ascii="Times New Roman" w:hAnsi="Times New Roman"/>
          <w:b/>
          <w:sz w:val="28"/>
          <w:szCs w:val="28"/>
        </w:rPr>
        <w:t xml:space="preserve"> </w:t>
      </w:r>
      <w:r w:rsidRPr="00716F7B">
        <w:rPr>
          <w:rFonts w:ascii="Times New Roman" w:hAnsi="Times New Roman"/>
          <w:b/>
          <w:sz w:val="28"/>
          <w:szCs w:val="28"/>
          <w:lang w:val="en-US"/>
        </w:rPr>
        <w:t>Word</w:t>
      </w:r>
      <w:r w:rsidRPr="00716F7B">
        <w:rPr>
          <w:rFonts w:ascii="Times New Roman" w:hAnsi="Times New Roman"/>
          <w:b/>
          <w:sz w:val="28"/>
          <w:szCs w:val="28"/>
        </w:rPr>
        <w:t>».</w:t>
      </w:r>
    </w:p>
    <w:p w:rsidR="007A2F1F" w:rsidRPr="00716F7B" w:rsidRDefault="007A2F1F" w:rsidP="00716F7B">
      <w:pPr>
        <w:ind w:left="4248"/>
        <w:rPr>
          <w:rFonts w:ascii="Times New Roman" w:hAnsi="Times New Roman"/>
          <w:sz w:val="28"/>
          <w:szCs w:val="28"/>
        </w:rPr>
      </w:pPr>
      <w:r w:rsidRPr="00716F7B">
        <w:rPr>
          <w:rFonts w:ascii="Times New Roman" w:hAnsi="Times New Roman"/>
          <w:b/>
          <w:sz w:val="28"/>
          <w:szCs w:val="28"/>
        </w:rPr>
        <w:t>Автор:</w:t>
      </w:r>
      <w:r w:rsidRPr="00716F7B">
        <w:rPr>
          <w:rFonts w:ascii="Times New Roman" w:hAnsi="Times New Roman"/>
          <w:sz w:val="28"/>
          <w:szCs w:val="28"/>
        </w:rPr>
        <w:t xml:space="preserve"> Масло Екатерина Николаевна</w:t>
      </w:r>
    </w:p>
    <w:p w:rsidR="007A2F1F" w:rsidRPr="00716F7B" w:rsidRDefault="007A2F1F" w:rsidP="00716F7B">
      <w:pPr>
        <w:ind w:left="4248"/>
        <w:rPr>
          <w:rFonts w:ascii="Times New Roman" w:hAnsi="Times New Roman"/>
          <w:sz w:val="28"/>
          <w:szCs w:val="28"/>
        </w:rPr>
      </w:pPr>
      <w:r w:rsidRPr="00716F7B">
        <w:rPr>
          <w:rFonts w:ascii="Times New Roman" w:hAnsi="Times New Roman"/>
          <w:sz w:val="28"/>
          <w:szCs w:val="28"/>
        </w:rPr>
        <w:t xml:space="preserve">учитель информатики и ИКТ </w:t>
      </w:r>
    </w:p>
    <w:p w:rsidR="007A2F1F" w:rsidRPr="00716F7B" w:rsidRDefault="007A2F1F" w:rsidP="00716F7B">
      <w:pPr>
        <w:ind w:left="4248"/>
        <w:rPr>
          <w:rFonts w:ascii="Times New Roman" w:hAnsi="Times New Roman"/>
          <w:sz w:val="28"/>
          <w:szCs w:val="28"/>
        </w:rPr>
      </w:pPr>
      <w:r w:rsidRPr="00716F7B">
        <w:rPr>
          <w:rFonts w:ascii="Times New Roman" w:hAnsi="Times New Roman"/>
          <w:sz w:val="28"/>
          <w:szCs w:val="28"/>
        </w:rPr>
        <w:t>МБОУ СОШ №6 ст. Старотитаровская</w:t>
      </w:r>
    </w:p>
    <w:p w:rsidR="007A2F1F" w:rsidRPr="00716F7B" w:rsidRDefault="007A2F1F" w:rsidP="00716F7B">
      <w:pPr>
        <w:ind w:left="4248"/>
        <w:rPr>
          <w:rFonts w:ascii="Times New Roman" w:hAnsi="Times New Roman"/>
          <w:sz w:val="28"/>
          <w:szCs w:val="28"/>
        </w:rPr>
      </w:pPr>
    </w:p>
    <w:p w:rsidR="007A2F1F" w:rsidRPr="00716F7B" w:rsidRDefault="007A2F1F" w:rsidP="00716F7B">
      <w:pPr>
        <w:ind w:left="1418" w:hanging="1277"/>
        <w:jc w:val="both"/>
        <w:rPr>
          <w:rFonts w:ascii="Times New Roman" w:hAnsi="Times New Roman"/>
          <w:sz w:val="28"/>
          <w:szCs w:val="28"/>
        </w:rPr>
      </w:pPr>
      <w:r w:rsidRPr="00716F7B">
        <w:rPr>
          <w:rFonts w:ascii="Times New Roman" w:hAnsi="Times New Roman"/>
          <w:sz w:val="28"/>
          <w:szCs w:val="28"/>
        </w:rPr>
        <w:t xml:space="preserve">Инструкция: тест состоит из 25 вопросов, следует выбрать один правильный ответ из предложенных вариантов. </w:t>
      </w:r>
    </w:p>
    <w:p w:rsidR="007A2F1F" w:rsidRDefault="007A2F1F"/>
    <w:tbl>
      <w:tblPr>
        <w:tblW w:w="10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511"/>
        <w:gridCol w:w="1571"/>
      </w:tblGrid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Вопросы.</w:t>
            </w: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Варианты ответа</w:t>
            </w: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Укажите где меняется размер шрифта (кегль)?</w:t>
            </w:r>
          </w:p>
          <w:p w:rsidR="007A2F1F" w:rsidRPr="0016121B" w:rsidRDefault="007A2F1F" w:rsidP="001612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B104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style="width:413.25pt;height:108pt;visibility:visible">
                  <v:imagedata r:id="rId5" o:title=""/>
                </v:shape>
              </w:pict>
            </w:r>
          </w:p>
          <w:p w:rsidR="007A2F1F" w:rsidRPr="0016121B" w:rsidRDefault="007A2F1F" w:rsidP="0016121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Как поменять шрифт текста?</w:t>
            </w:r>
          </w:p>
          <w:p w:rsidR="007A2F1F" w:rsidRPr="0016121B" w:rsidRDefault="007A2F1F" w:rsidP="001612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B104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pict>
                <v:shape id="Рисунок 2" o:spid="_x0000_i1026" type="#_x0000_t75" style="width:387pt;height:100.5pt;visibility:visible">
                  <v:imagedata r:id="rId6" o:title=""/>
                </v:shape>
              </w:pict>
            </w:r>
          </w:p>
          <w:p w:rsidR="007A2F1F" w:rsidRPr="0016121B" w:rsidRDefault="007A2F1F" w:rsidP="0016121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Где выравнивается текст по ширине страницы?</w:t>
            </w:r>
          </w:p>
          <w:p w:rsidR="007A2F1F" w:rsidRPr="0016121B" w:rsidRDefault="007A2F1F" w:rsidP="001612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B104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pict>
                <v:shape id="Рисунок 3" o:spid="_x0000_i1027" type="#_x0000_t75" style="width:402pt;height:88.5pt;visibility:visible">
                  <v:imagedata r:id="rId7" o:title=""/>
                </v:shape>
              </w:pict>
            </w:r>
          </w:p>
          <w:p w:rsidR="007A2F1F" w:rsidRPr="0016121B" w:rsidRDefault="007A2F1F" w:rsidP="0016121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Какой инструмент используется для подчеркивания текста</w:t>
            </w:r>
          </w:p>
          <w:p w:rsidR="007A2F1F" w:rsidRPr="0016121B" w:rsidRDefault="007A2F1F" w:rsidP="0016121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B104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pict>
                <v:shape id="Рисунок 4" o:spid="_x0000_i1028" type="#_x0000_t75" style="width:384.75pt;height:106.5pt;visibility:visible">
                  <v:imagedata r:id="rId8" o:title=""/>
                </v:shape>
              </w:pict>
            </w: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4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Какой инструмент ставит подстрочный индекс?</w:t>
            </w:r>
          </w:p>
          <w:p w:rsidR="007A2F1F" w:rsidRPr="0016121B" w:rsidRDefault="007A2F1F" w:rsidP="001612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:rsidR="007A2F1F" w:rsidRPr="0016121B" w:rsidRDefault="007A2F1F" w:rsidP="0016121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B104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pict>
                <v:shape id="Рисунок 5" o:spid="_x0000_i1029" type="#_x0000_t75" style="width:414.75pt;height:134.25pt;visibility:visible">
                  <v:imagedata r:id="rId9" o:title=""/>
                </v:shape>
              </w:pict>
            </w: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4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Какой инструмент отвечает за заливку?</w:t>
            </w:r>
          </w:p>
          <w:p w:rsidR="007A2F1F" w:rsidRPr="0016121B" w:rsidRDefault="007A2F1F" w:rsidP="0016121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</w:p>
          <w:p w:rsidR="007A2F1F" w:rsidRPr="0016121B" w:rsidRDefault="007A2F1F" w:rsidP="0016121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B104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pict>
                <v:shape id="Рисунок 6" o:spid="_x0000_i1030" type="#_x0000_t75" style="width:378.75pt;height:162.75pt;visibility:visible">
                  <v:imagedata r:id="rId10" o:title=""/>
                </v:shape>
              </w:pict>
            </w: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Какой инструмент отвечает за выделение текста.</w:t>
            </w:r>
          </w:p>
          <w:p w:rsidR="007A2F1F" w:rsidRPr="0016121B" w:rsidRDefault="007A2F1F" w:rsidP="0016121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sz w:val="32"/>
                <w:szCs w:val="32"/>
              </w:rPr>
            </w:pPr>
            <w:r w:rsidRPr="00AB104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pict>
                <v:shape id="Рисунок 7" o:spid="_x0000_i1031" type="#_x0000_t75" style="width:391.5pt;height:75pt;visibility:visible">
                  <v:imagedata r:id="rId11" o:title=""/>
                </v:shape>
              </w:pict>
            </w:r>
          </w:p>
          <w:p w:rsidR="007A2F1F" w:rsidRPr="0016121B" w:rsidRDefault="007A2F1F" w:rsidP="0016121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Какой инструмент отвечает за увеличение масштаба страницы.</w:t>
            </w:r>
          </w:p>
          <w:p w:rsidR="007A2F1F" w:rsidRPr="0016121B" w:rsidRDefault="007A2F1F" w:rsidP="001612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B104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pict>
                <v:shape id="Рисунок 8" o:spid="_x0000_i1032" type="#_x0000_t75" style="width:384.75pt;height:233.25pt;visibility:visible">
                  <v:imagedata r:id="rId12" o:title=""/>
                </v:shape>
              </w:pict>
            </w:r>
          </w:p>
          <w:p w:rsidR="007A2F1F" w:rsidRPr="0016121B" w:rsidRDefault="007A2F1F" w:rsidP="0016121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Какая вкладка отвечает за вставку границ страницы.</w:t>
            </w:r>
          </w:p>
          <w:p w:rsidR="007A2F1F" w:rsidRPr="0016121B" w:rsidRDefault="007A2F1F" w:rsidP="0016121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B104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pict>
                <v:shape id="Рисунок 9" o:spid="_x0000_i1033" type="#_x0000_t75" style="width:403.5pt;height:135pt;visibility:visible">
                  <v:imagedata r:id="rId13" o:title=""/>
                </v:shape>
              </w:pict>
            </w: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4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5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6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7</w:t>
            </w: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Номера страниц можно вставить при помощи:</w:t>
            </w:r>
          </w:p>
          <w:p w:rsidR="007A2F1F" w:rsidRPr="0016121B" w:rsidRDefault="007A2F1F" w:rsidP="0016121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B104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pict>
                <v:shape id="_x0000_i1034" type="#_x0000_t75" style="width:403.5pt;height:135pt;visibility:visible">
                  <v:imagedata r:id="rId13" o:title=""/>
                </v:shape>
              </w:pict>
            </w: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4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5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6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7</w:t>
            </w: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Поместить в документ рисунок можно при помощи пункта:</w:t>
            </w:r>
          </w:p>
          <w:p w:rsidR="007A2F1F" w:rsidRPr="0016121B" w:rsidRDefault="007A2F1F" w:rsidP="0016121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B104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pict>
                <v:shape id="Рисунок 11" o:spid="_x0000_i1035" type="#_x0000_t75" style="width:401.25pt;height:110.25pt;visibility:visible">
                  <v:imagedata r:id="rId14" o:title=""/>
                </v:shape>
              </w:pict>
            </w: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4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Как вставить маркированный список на страницу.</w:t>
            </w:r>
          </w:p>
          <w:p w:rsidR="007A2F1F" w:rsidRPr="0016121B" w:rsidRDefault="007A2F1F" w:rsidP="0016121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B104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pict>
                <v:shape id="Рисунок 12" o:spid="_x0000_i1036" type="#_x0000_t75" style="width:393.75pt;height:91.5pt;visibility:visible">
                  <v:imagedata r:id="rId15" o:title=""/>
                </v:shape>
              </w:pict>
            </w: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4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Каких списков нет в редакторе MS Word.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Многоуровневых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Многоколончатых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Нумерованных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Маркерованных</w:t>
            </w: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Какое основное расширение MS Word?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.txt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.exe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.odt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.docx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.jpeg</w:t>
            </w:r>
          </w:p>
          <w:p w:rsidR="007A2F1F" w:rsidRPr="0016121B" w:rsidRDefault="007A2F1F" w:rsidP="0016121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4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5</w:t>
            </w: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Для того чтобы вставить пустую строку в документе надо нажать клавишу...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Delete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Shift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Enter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Ctrl </w:t>
            </w: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4</w:t>
            </w: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Как свернуть страницу MS Word?</w:t>
            </w:r>
          </w:p>
          <w:p w:rsidR="007A2F1F" w:rsidRPr="0016121B" w:rsidRDefault="007A2F1F" w:rsidP="0016121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B104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pict>
                <v:shape id="Рисунок 13" o:spid="_x0000_i1037" type="#_x0000_t75" style="width:382.5pt;height:27.75pt;visibility:visible">
                  <v:imagedata r:id="rId16" o:title=""/>
                </v:shape>
              </w:pict>
            </w: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4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 xml:space="preserve">Как скопировать выделенный фрагмент текста в другое место с помощью мыши и клавиатуры? 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28"/>
                <w:szCs w:val="28"/>
              </w:rPr>
              <w:t>Это сделать нельзя;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6121B">
              <w:rPr>
                <w:rFonts w:ascii="Times New Roman" w:hAnsi="Times New Roman"/>
                <w:sz w:val="28"/>
                <w:szCs w:val="28"/>
              </w:rPr>
              <w:t xml:space="preserve">Захватить мышью фрагмент текста и, удерживая «Ctrl» на клавиатуре, перенести фрагмент в нужное место; 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6121B">
              <w:rPr>
                <w:rFonts w:ascii="Times New Roman" w:hAnsi="Times New Roman"/>
                <w:sz w:val="28"/>
                <w:szCs w:val="28"/>
              </w:rPr>
              <w:t xml:space="preserve">Захватить мышью фрагмент текста и, удерживая «Alt» на клавиатуре, перенести фрагмент в нужное место; 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6121B">
              <w:rPr>
                <w:rFonts w:ascii="Times New Roman" w:hAnsi="Times New Roman"/>
                <w:sz w:val="28"/>
                <w:szCs w:val="28"/>
              </w:rPr>
              <w:t>Скопировать выделенный фрагмент в буфер, перевести курсор в нужное место, вставить фрагмент из буфера.</w:t>
            </w: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4</w:t>
            </w: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 xml:space="preserve">Для какой цели может использоваться команда Файл – Сохранить как?    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6121B">
              <w:rPr>
                <w:rFonts w:ascii="Times New Roman" w:hAnsi="Times New Roman"/>
                <w:sz w:val="28"/>
                <w:szCs w:val="28"/>
              </w:rPr>
              <w:t>Для сохранения документа в другом текстовом формате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6121B">
              <w:rPr>
                <w:rFonts w:ascii="Times New Roman" w:hAnsi="Times New Roman"/>
                <w:sz w:val="28"/>
                <w:szCs w:val="28"/>
              </w:rPr>
              <w:t>Для сохранения документа с таблицей в формате рабочей Книги Excel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6121B">
              <w:rPr>
                <w:rFonts w:ascii="Times New Roman" w:hAnsi="Times New Roman"/>
                <w:sz w:val="28"/>
                <w:szCs w:val="28"/>
              </w:rPr>
              <w:t>Для сохранения документа под другим именем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6121B">
              <w:rPr>
                <w:rFonts w:ascii="Times New Roman" w:hAnsi="Times New Roman"/>
                <w:sz w:val="28"/>
                <w:szCs w:val="28"/>
              </w:rPr>
              <w:t>Для получения справки о сохранении документов</w:t>
            </w: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4</w:t>
            </w: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Какой элемент диалогового окна используется для красной строки.</w:t>
            </w:r>
          </w:p>
          <w:p w:rsidR="007A2F1F" w:rsidRPr="0016121B" w:rsidRDefault="007A2F1F" w:rsidP="0016121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B104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pict>
                <v:shape id="Рисунок 15" o:spid="_x0000_i1038" type="#_x0000_t75" style="width:276.75pt;height:330pt;visibility:visible">
                  <v:imagedata r:id="rId17" o:title=""/>
                </v:shape>
              </w:pict>
            </w: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4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Выберите текстовый редактор</w:t>
            </w:r>
          </w:p>
          <w:p w:rsidR="007A2F1F" w:rsidRPr="0016121B" w:rsidRDefault="007A2F1F" w:rsidP="0016121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B104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pict>
                <v:shape id="Рисунок 16" o:spid="_x0000_i1039" type="#_x0000_t75" style="width:402pt;height:186pt;visibility:visible">
                  <v:imagedata r:id="rId18" o:title=""/>
                </v:shape>
              </w:pict>
            </w: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Курсор – это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6121B">
              <w:rPr>
                <w:rFonts w:ascii="Times New Roman" w:hAnsi="Times New Roman"/>
                <w:sz w:val="28"/>
                <w:szCs w:val="28"/>
              </w:rPr>
              <w:t>устройство ввода текстовой информации</w:t>
            </w:r>
            <w:r w:rsidRPr="0016121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6121B">
              <w:rPr>
                <w:rFonts w:ascii="Times New Roman" w:hAnsi="Times New Roman"/>
                <w:sz w:val="28"/>
                <w:szCs w:val="28"/>
              </w:rPr>
              <w:t>клавиша на клавиатуре</w:t>
            </w:r>
            <w:r w:rsidRPr="0016121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6121B">
              <w:rPr>
                <w:rFonts w:ascii="Times New Roman" w:hAnsi="Times New Roman"/>
                <w:sz w:val="28"/>
                <w:szCs w:val="28"/>
              </w:rPr>
              <w:t>наименьший элемент отображения на экране;</w:t>
            </w:r>
          </w:p>
          <w:p w:rsidR="007A2F1F" w:rsidRPr="0016121B" w:rsidRDefault="007A2F1F" w:rsidP="0016121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6121B">
              <w:rPr>
                <w:rFonts w:ascii="Times New Roman" w:hAnsi="Times New Roman"/>
                <w:sz w:val="28"/>
                <w:szCs w:val="28"/>
              </w:rPr>
              <w:t>метка на экране монитора, указывающая позицию, в которой будет отображен вводимый с клавиатуры</w:t>
            </w: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6121B">
              <w:rPr>
                <w:rFonts w:ascii="Times New Roman" w:hAnsi="Times New Roman"/>
                <w:sz w:val="32"/>
                <w:szCs w:val="32"/>
                <w:lang w:val="en-US"/>
              </w:rPr>
              <w:t>4</w:t>
            </w: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Как вставить фото в документ  MS Word?</w:t>
            </w:r>
          </w:p>
          <w:p w:rsidR="007A2F1F" w:rsidRPr="0016121B" w:rsidRDefault="007A2F1F" w:rsidP="0016121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B104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pict>
                <v:shape id="Рисунок 17" o:spid="_x0000_i1040" type="#_x0000_t75" style="width:400.5pt;height:81.75pt;visibility:visible">
                  <v:imagedata r:id="rId19" o:title=""/>
                </v:shape>
              </w:pict>
            </w: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4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5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 xml:space="preserve">Поместить в документ таблицу можно при помощи вкладки: </w:t>
            </w:r>
          </w:p>
          <w:p w:rsidR="007A2F1F" w:rsidRPr="0016121B" w:rsidRDefault="007A2F1F" w:rsidP="0016121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B104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pict>
                <v:shape id="Рисунок 18" o:spid="_x0000_i1041" type="#_x0000_t75" style="width:396.75pt;height:127.5pt;visibility:visible">
                  <v:imagedata r:id="rId20" o:title=""/>
                </v:shape>
              </w:pict>
            </w: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4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Изменить междустрочный интервал можно при помощи ...</w:t>
            </w:r>
          </w:p>
          <w:p w:rsidR="007A2F1F" w:rsidRPr="0016121B" w:rsidRDefault="007A2F1F" w:rsidP="0016121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B104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pict>
                <v:shape id="Рисунок 19" o:spid="_x0000_i1042" type="#_x0000_t75" style="width:285pt;height:330.75pt;visibility:visible">
                  <v:imagedata r:id="rId21" o:title=""/>
                </v:shape>
              </w:pict>
            </w: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4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</w:tr>
      <w:tr w:rsidR="007A2F1F" w:rsidRPr="0016121B" w:rsidTr="008C12CA">
        <w:tc>
          <w:tcPr>
            <w:tcW w:w="8511" w:type="dxa"/>
          </w:tcPr>
          <w:p w:rsidR="007A2F1F" w:rsidRPr="0016121B" w:rsidRDefault="007A2F1F" w:rsidP="00161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Цвет страницы можно поменять при помощи вкладки:</w:t>
            </w:r>
          </w:p>
          <w:p w:rsidR="007A2F1F" w:rsidRPr="0016121B" w:rsidRDefault="007A2F1F" w:rsidP="0016121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B104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pict>
                <v:shape id="Рисунок 21" o:spid="_x0000_i1043" type="#_x0000_t75" style="width:387.75pt;height:144.75pt;visibility:visible">
                  <v:imagedata r:id="rId22" o:title=""/>
                </v:shape>
              </w:pict>
            </w:r>
          </w:p>
        </w:tc>
        <w:tc>
          <w:tcPr>
            <w:tcW w:w="1571" w:type="dxa"/>
            <w:vAlign w:val="center"/>
          </w:tcPr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1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2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3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4</w:t>
            </w:r>
          </w:p>
          <w:p w:rsidR="007A2F1F" w:rsidRPr="0016121B" w:rsidRDefault="007A2F1F" w:rsidP="0016121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21B"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</w:tr>
    </w:tbl>
    <w:p w:rsidR="007A2F1F" w:rsidRDefault="007A2F1F"/>
    <w:p w:rsidR="007A2F1F" w:rsidRDefault="007A2F1F"/>
    <w:p w:rsidR="007A2F1F" w:rsidRDefault="007A2F1F"/>
    <w:p w:rsidR="007A2F1F" w:rsidRDefault="007A2F1F"/>
    <w:sectPr w:rsidR="007A2F1F" w:rsidSect="00BF15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34C"/>
    <w:multiLevelType w:val="hybridMultilevel"/>
    <w:tmpl w:val="18C459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3667CD7"/>
    <w:multiLevelType w:val="hybridMultilevel"/>
    <w:tmpl w:val="E5208D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85C7404"/>
    <w:multiLevelType w:val="hybridMultilevel"/>
    <w:tmpl w:val="E5208D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3593393"/>
    <w:multiLevelType w:val="hybridMultilevel"/>
    <w:tmpl w:val="8F0062B6"/>
    <w:lvl w:ilvl="0" w:tplc="F7FC3FEC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B906171"/>
    <w:multiLevelType w:val="hybridMultilevel"/>
    <w:tmpl w:val="7696E95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F895441"/>
    <w:multiLevelType w:val="hybridMultilevel"/>
    <w:tmpl w:val="96CC874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B6C6DBE"/>
    <w:multiLevelType w:val="hybridMultilevel"/>
    <w:tmpl w:val="D01C51B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13376A7"/>
    <w:multiLevelType w:val="hybridMultilevel"/>
    <w:tmpl w:val="AA96A61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19B60DE"/>
    <w:multiLevelType w:val="hybridMultilevel"/>
    <w:tmpl w:val="D83C0B9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92612E5"/>
    <w:multiLevelType w:val="hybridMultilevel"/>
    <w:tmpl w:val="1A5C916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78DF"/>
    <w:rsid w:val="00056387"/>
    <w:rsid w:val="00074260"/>
    <w:rsid w:val="0012189F"/>
    <w:rsid w:val="00151252"/>
    <w:rsid w:val="0016121B"/>
    <w:rsid w:val="00167C85"/>
    <w:rsid w:val="001E4E12"/>
    <w:rsid w:val="003263D7"/>
    <w:rsid w:val="004A1503"/>
    <w:rsid w:val="006576D9"/>
    <w:rsid w:val="00716F7B"/>
    <w:rsid w:val="007611DB"/>
    <w:rsid w:val="007A2F1F"/>
    <w:rsid w:val="008A4D28"/>
    <w:rsid w:val="008A53E1"/>
    <w:rsid w:val="008C12CA"/>
    <w:rsid w:val="008F78DF"/>
    <w:rsid w:val="00AB1046"/>
    <w:rsid w:val="00B10122"/>
    <w:rsid w:val="00B40ECA"/>
    <w:rsid w:val="00BF1560"/>
    <w:rsid w:val="00C16DC1"/>
    <w:rsid w:val="00D87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DC1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F78DF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056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563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E4E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63</TotalTime>
  <Pages>7</Pages>
  <Words>391</Words>
  <Characters>2232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Мама</cp:lastModifiedBy>
  <cp:revision>6</cp:revision>
  <dcterms:created xsi:type="dcterms:W3CDTF">2013-03-13T09:28:00Z</dcterms:created>
  <dcterms:modified xsi:type="dcterms:W3CDTF">2013-03-15T09:53:00Z</dcterms:modified>
</cp:coreProperties>
</file>